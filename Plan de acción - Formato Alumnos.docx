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692571" w14:paraId="4C3B67AB" w14:textId="77777777">
        <w:trPr>
          <w:jc w:val="center"/>
        </w:trPr>
        <w:tc>
          <w:tcPr>
            <w:tcW w:w="9604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A" w14:textId="730A6782" w:rsidR="00692571" w:rsidRDefault="00692571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571" w14:paraId="4C3B67AD" w14:textId="77777777">
        <w:trPr>
          <w:trHeight w:val="62"/>
          <w:jc w:val="center"/>
        </w:trPr>
        <w:tc>
          <w:tcPr>
            <w:tcW w:w="960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C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</w:tr>
      <w:tr w:rsidR="00692571" w14:paraId="4C3B67B0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AF" w14:textId="6DEC9B0C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Código IoT</w:t>
            </w:r>
          </w:p>
        </w:tc>
      </w:tr>
      <w:tr w:rsidR="00692571" w14:paraId="4C3B67B3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1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2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B6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4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5" w14:textId="0C5E7811" w:rsidR="00692571" w:rsidRDefault="00363F7D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9 de agosto</w:t>
            </w:r>
            <w:r w:rsidR="0054609E">
              <w:rPr>
                <w:color w:val="000000"/>
              </w:rPr>
              <w:t xml:space="preserve"> de 2021</w:t>
            </w:r>
          </w:p>
        </w:tc>
      </w:tr>
      <w:tr w:rsidR="00692571" w14:paraId="4C3B67B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7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8" w14:textId="77777777" w:rsidR="00692571" w:rsidRDefault="0054609E">
            <w:pPr>
              <w:pStyle w:val="TableContents"/>
            </w:pPr>
            <w:r>
              <w:rPr>
                <w:color w:val="000000"/>
              </w:rPr>
              <w:t>30 días naturales</w:t>
            </w:r>
          </w:p>
        </w:tc>
      </w:tr>
      <w:tr w:rsidR="00692571" w14:paraId="4C3B67B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A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B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D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4C3B67BE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BF" w14:textId="77777777" w:rsidR="00692571" w:rsidRDefault="0054609E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4C3B67C0" w14:textId="1F30D661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4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2" w14:textId="77777777" w:rsidR="00692571" w:rsidRDefault="00692571">
            <w:pPr>
              <w:pStyle w:val="TableContents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3" w14:textId="77777777" w:rsidR="00692571" w:rsidRDefault="00692571">
            <w:pPr>
              <w:pStyle w:val="TableContents"/>
              <w:rPr>
                <w:color w:val="000000"/>
              </w:rPr>
            </w:pPr>
          </w:p>
        </w:tc>
      </w:tr>
      <w:tr w:rsidR="00692571" w14:paraId="4C3B67C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5" w14:textId="77777777" w:rsidR="00692571" w:rsidRDefault="0054609E">
            <w:pPr>
              <w:pStyle w:val="TableContents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1" w:type="dxa"/>
            <w:tcBorders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6" w14:textId="35CA609D" w:rsidR="00692571" w:rsidRDefault="00363F7D">
            <w:pPr>
              <w:pStyle w:val="Standard"/>
            </w:pPr>
            <w:r>
              <w:t>Plan de acción del Proyecto Capstone</w:t>
            </w:r>
          </w:p>
        </w:tc>
      </w:tr>
      <w:tr w:rsidR="00692571" w14:paraId="4C3B67C9" w14:textId="77777777">
        <w:trPr>
          <w:jc w:val="center"/>
        </w:trPr>
        <w:tc>
          <w:tcPr>
            <w:tcW w:w="960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B67C8" w14:textId="77777777" w:rsidR="00692571" w:rsidRDefault="00692571">
            <w:pPr>
              <w:pStyle w:val="TableContents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4C3B67CA" w14:textId="77777777" w:rsidR="00692571" w:rsidRDefault="00692571">
      <w:pPr>
        <w:pStyle w:val="Standard"/>
      </w:pPr>
    </w:p>
    <w:p w14:paraId="4C3B67CB" w14:textId="77777777" w:rsidR="00692571" w:rsidRDefault="00692571">
      <w:pPr>
        <w:pageBreakBefore/>
      </w:pPr>
    </w:p>
    <w:p w14:paraId="4C3B67CC" w14:textId="07779A8D" w:rsidR="00692571" w:rsidRDefault="00363F7D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 Capstone</w:t>
      </w:r>
    </w:p>
    <w:p w14:paraId="4C3B67D1" w14:textId="32623F98" w:rsidR="00692571" w:rsidRDefault="0054609E" w:rsidP="00363F7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Subtitulo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6660"/>
      </w:tblGrid>
      <w:tr w:rsidR="00B73596" w:rsidRPr="00B73596" w14:paraId="1C9615C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DC733F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Curso Internet de las Cosas</w:t>
            </w:r>
          </w:p>
        </w:tc>
        <w:tc>
          <w:tcPr>
            <w:tcW w:w="6660" w:type="dxa"/>
            <w:shd w:val="clear" w:color="auto" w:fill="auto"/>
            <w:hideMark/>
          </w:tcPr>
          <w:p w14:paraId="1E22154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1CDE7FC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CDA7B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0A70094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2E19441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3498D8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07C866B8" w14:textId="23E7D8F3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1271F534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A54DB87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447688FC" w14:textId="69671CFF" w:rsidR="00B73596" w:rsidRPr="00B73596" w:rsidRDefault="00B047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Edson Eduardo Cruz Miguel</w:t>
            </w:r>
          </w:p>
        </w:tc>
      </w:tr>
      <w:tr w:rsidR="00B73596" w:rsidRPr="00B73596" w14:paraId="12D202BD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D8949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7C88638" w14:textId="746B746E" w:rsidR="00B73596" w:rsidRPr="00B73596" w:rsidRDefault="00B047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Omar Alexander Barra Vázquez</w:t>
            </w:r>
          </w:p>
        </w:tc>
      </w:tr>
      <w:tr w:rsidR="00B73596" w:rsidRPr="00B73596" w14:paraId="7442DD8C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1DBFD1D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2E131DD" w14:textId="67462662" w:rsidR="00B73596" w:rsidRPr="00B73596" w:rsidRDefault="00B047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Miguel Ángel Rojas Hernández</w:t>
            </w:r>
          </w:p>
        </w:tc>
      </w:tr>
      <w:tr w:rsidR="00B73596" w:rsidRPr="00B73596" w14:paraId="720A3753" w14:textId="77777777" w:rsidTr="00B73596">
        <w:trPr>
          <w:trHeight w:val="300"/>
        </w:trPr>
        <w:tc>
          <w:tcPr>
            <w:tcW w:w="2860" w:type="dxa"/>
            <w:shd w:val="clear" w:color="auto" w:fill="auto"/>
            <w:hideMark/>
          </w:tcPr>
          <w:p w14:paraId="443A442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A54CB5C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B73596" w:rsidRPr="00B73596" w14:paraId="6C91DA98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0CF9601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0" w:type="dxa"/>
            <w:shd w:val="clear" w:color="auto" w:fill="auto"/>
            <w:hideMark/>
          </w:tcPr>
          <w:p w14:paraId="55E92734" w14:textId="21706EF5" w:rsidR="00B73596" w:rsidRPr="00B73596" w:rsidRDefault="00B0471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Edson Eduardo Cruz Miguel</w:t>
            </w:r>
          </w:p>
        </w:tc>
      </w:tr>
      <w:tr w:rsidR="00B73596" w:rsidRPr="00B73596" w14:paraId="38ADAF86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327BD7DB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5414AFEB" w14:textId="2319C0A3" w:rsidR="00B73596" w:rsidRPr="00B73596" w:rsidRDefault="00B525E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Monitoreo remoto de variables para optimización de un control de velocidad de un </w:t>
            </w:r>
            <w:r w:rsidR="006B342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vehículo</w:t>
            </w:r>
          </w:p>
        </w:tc>
      </w:tr>
      <w:tr w:rsidR="00B73596" w:rsidRPr="00B73596" w14:paraId="6C60EF45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A3389C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0" w:type="dxa"/>
            <w:shd w:val="clear" w:color="auto" w:fill="auto"/>
            <w:hideMark/>
          </w:tcPr>
          <w:p w14:paraId="2638CEC4" w14:textId="4C4D6DFF" w:rsidR="00B73596" w:rsidRPr="00B73596" w:rsidRDefault="00B525E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Diseñar e implementar un sistema de monitoreo remoto de variables para optimización de un control de velocidad de un vehículo.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3B850895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5DC82180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0" w:type="dxa"/>
            <w:shd w:val="clear" w:color="auto" w:fill="auto"/>
            <w:hideMark/>
          </w:tcPr>
          <w:p w14:paraId="1511BCB0" w14:textId="77777777" w:rsidR="00B73596" w:rsidRDefault="00B525E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Diseñar el algoritmo de optimización</w:t>
            </w:r>
          </w:p>
          <w:p w14:paraId="14978DDD" w14:textId="77777777" w:rsidR="00B525E3" w:rsidRDefault="00B525E3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Implementar el sistema</w:t>
            </w:r>
            <w:r w:rsidR="006B342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para las mediciones de variables involucradas.</w:t>
            </w:r>
          </w:p>
          <w:p w14:paraId="45D5A0D8" w14:textId="77777777" w:rsidR="006B342D" w:rsidRDefault="006B342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Implementar el sistema de control.</w:t>
            </w:r>
          </w:p>
          <w:p w14:paraId="61BA1A04" w14:textId="10009FCE" w:rsidR="006B342D" w:rsidRPr="00B73596" w:rsidRDefault="006B342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Diseñar la interfaz gráfica.</w:t>
            </w:r>
          </w:p>
        </w:tc>
      </w:tr>
      <w:tr w:rsidR="00B73596" w:rsidRPr="00B73596" w14:paraId="6520DD91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79A72301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1BF6C644" w14:textId="7D29A8BA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4D3EE552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38E0ECB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27E66860" w14:textId="7487A434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25050638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00F0485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0" w:type="dxa"/>
            <w:shd w:val="clear" w:color="auto" w:fill="auto"/>
            <w:hideMark/>
          </w:tcPr>
          <w:p w14:paraId="1D140B5F" w14:textId="0EC9108B" w:rsidR="00B73596" w:rsidRPr="00B73596" w:rsidRDefault="006B342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El proyecto tiene como finalidad emplear 2 tecnologías ampliamente utilizadas en la actualidad como IOT e IA enfocadas en un área como control de sistemas dinámicos.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5E242BA7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4CCC54FE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0" w:type="dxa"/>
            <w:shd w:val="clear" w:color="auto" w:fill="auto"/>
            <w:hideMark/>
          </w:tcPr>
          <w:p w14:paraId="55E570C5" w14:textId="5F5C2657" w:rsidR="00B73596" w:rsidRPr="00B73596" w:rsidRDefault="006B342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Sistema experto que podrá ser escalado a otros sistemas dinámicos en un futuro. Podría servir como</w:t>
            </w:r>
            <w:r w:rsidR="00835A8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plataforma para enseñanza en las áreas de control y sistemas embebidos.</w:t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 w:rsid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704E513" w14:textId="77777777" w:rsidTr="00B73596">
        <w:trPr>
          <w:trHeight w:val="720"/>
        </w:trPr>
        <w:tc>
          <w:tcPr>
            <w:tcW w:w="2860" w:type="dxa"/>
            <w:shd w:val="clear" w:color="auto" w:fill="auto"/>
            <w:hideMark/>
          </w:tcPr>
          <w:p w14:paraId="2CAB89B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0" w:type="dxa"/>
            <w:shd w:val="clear" w:color="auto" w:fill="auto"/>
            <w:hideMark/>
          </w:tcPr>
          <w:p w14:paraId="4BCE5E4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B73596" w:rsidRPr="00B73596" w14:paraId="4C7403A2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21D4E4B8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7F572003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B73596" w:rsidRPr="00B73596" w14:paraId="19948D79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19BC3119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63B45E5A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B73596" w:rsidRPr="00B73596" w14:paraId="51A8802D" w14:textId="77777777" w:rsidTr="00B73596">
        <w:trPr>
          <w:trHeight w:val="1080"/>
        </w:trPr>
        <w:tc>
          <w:tcPr>
            <w:tcW w:w="2860" w:type="dxa"/>
            <w:shd w:val="clear" w:color="auto" w:fill="auto"/>
            <w:hideMark/>
          </w:tcPr>
          <w:p w14:paraId="7304083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0" w:type="dxa"/>
            <w:shd w:val="clear" w:color="auto" w:fill="auto"/>
            <w:hideMark/>
          </w:tcPr>
          <w:p w14:paraId="7CBBF4BA" w14:textId="397905B9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B73596" w:rsidRPr="00B73596" w14:paraId="4993DEA0" w14:textId="77777777" w:rsidTr="00B73596">
        <w:trPr>
          <w:trHeight w:val="360"/>
        </w:trPr>
        <w:tc>
          <w:tcPr>
            <w:tcW w:w="2860" w:type="dxa"/>
            <w:shd w:val="clear" w:color="auto" w:fill="auto"/>
            <w:hideMark/>
          </w:tcPr>
          <w:p w14:paraId="484A1AE2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0" w:type="dxa"/>
            <w:shd w:val="clear" w:color="auto" w:fill="auto"/>
            <w:hideMark/>
          </w:tcPr>
          <w:p w14:paraId="5DF63674" w14:textId="17F265C0" w:rsidR="00B73596" w:rsidRPr="00B73596" w:rsidRDefault="006B342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Diseño de algoritmos de control y algoritmos de optimización</w:t>
            </w:r>
          </w:p>
        </w:tc>
      </w:tr>
      <w:tr w:rsidR="00B73596" w:rsidRPr="00B73596" w14:paraId="02B90214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48D07BD6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012BA72C" w14:textId="2E37AC6D" w:rsidR="00B73596" w:rsidRPr="00B73596" w:rsidRDefault="006B342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Desarrollo de algoritmos de optimización</w:t>
            </w:r>
          </w:p>
        </w:tc>
      </w:tr>
      <w:tr w:rsidR="00B73596" w:rsidRPr="00B73596" w14:paraId="1085F07B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0E916A7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0" w:type="dxa"/>
            <w:shd w:val="clear" w:color="auto" w:fill="auto"/>
            <w:hideMark/>
          </w:tcPr>
          <w:p w14:paraId="44737183" w14:textId="77777777" w:rsidR="00B73596" w:rsidRDefault="006B342D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Desarrollo de la </w:t>
            </w:r>
            <w:r w:rsidR="00835A80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etapa de mediciones e interfaz gráfica</w:t>
            </w:r>
          </w:p>
          <w:p w14:paraId="7BAF5612" w14:textId="20AA6863" w:rsidR="00835A80" w:rsidRPr="00B73596" w:rsidRDefault="00835A80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B73596" w:rsidRPr="00B73596" w14:paraId="0D117B8D" w14:textId="77777777" w:rsidTr="00B73596">
        <w:trPr>
          <w:trHeight w:val="360"/>
        </w:trPr>
        <w:tc>
          <w:tcPr>
            <w:tcW w:w="2860" w:type="dxa"/>
            <w:shd w:val="clear" w:color="auto" w:fill="auto"/>
            <w:noWrap/>
            <w:hideMark/>
          </w:tcPr>
          <w:p w14:paraId="7D676B2F" w14:textId="77777777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0" w:type="dxa"/>
            <w:shd w:val="clear" w:color="auto" w:fill="auto"/>
            <w:hideMark/>
          </w:tcPr>
          <w:p w14:paraId="0387D560" w14:textId="34B50A00" w:rsidR="00B73596" w:rsidRPr="00B73596" w:rsidRDefault="00B73596" w:rsidP="00B73596">
            <w:pPr>
              <w:suppressAutoHyphens w:val="0"/>
              <w:autoSpaceDN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B73596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7E2E83FB" w14:textId="77777777" w:rsidR="00363F7D" w:rsidRPr="00363F7D" w:rsidRDefault="00363F7D" w:rsidP="00363F7D">
      <w:pPr>
        <w:pStyle w:val="Textbody"/>
      </w:pPr>
    </w:p>
    <w:sectPr w:rsidR="00363F7D" w:rsidRPr="00363F7D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9E2FC" w14:textId="77777777" w:rsidR="005C66E1" w:rsidRDefault="005C66E1">
      <w:r>
        <w:separator/>
      </w:r>
    </w:p>
  </w:endnote>
  <w:endnote w:type="continuationSeparator" w:id="0">
    <w:p w14:paraId="635AB2E1" w14:textId="77777777" w:rsidR="005C66E1" w:rsidRDefault="005C6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Ubuntu Light"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Lohit Hind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rSymbol">
    <w:charset w:val="00"/>
    <w:family w:val="auto"/>
    <w:pitch w:val="default"/>
  </w:font>
  <w:font w:name="DejaVu Sans Mono">
    <w:charset w:val="00"/>
    <w:family w:val="modern"/>
    <w:pitch w:val="fixed"/>
    <w:sig w:usb0="E7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grammaDMedEx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6" w14:textId="77777777" w:rsidR="001A42EB" w:rsidRDefault="005C66E1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4C3B67B7" w14:textId="77777777" w:rsidR="001A42EB" w:rsidRDefault="0054609E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PAGE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begin"/>
    </w:r>
    <w:r>
      <w:rPr>
        <w:rFonts w:ascii="MicrogrammaDMedExt" w:hAnsi="MicrogrammaDMedExt"/>
        <w:color w:val="333333"/>
        <w:spacing w:val="12"/>
        <w:sz w:val="14"/>
        <w:szCs w:val="14"/>
      </w:rPr>
      <w:instrText xml:space="preserve"> NUMPAGES </w:instrTex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separate"/>
    </w:r>
    <w:r>
      <w:rPr>
        <w:rFonts w:ascii="MicrogrammaDMedExt" w:hAnsi="MicrogrammaDMedExt"/>
        <w:color w:val="333333"/>
        <w:spacing w:val="12"/>
        <w:sz w:val="14"/>
        <w:szCs w:val="14"/>
      </w:rPr>
      <w:t>2</w:t>
    </w:r>
    <w:r>
      <w:rPr>
        <w:rFonts w:ascii="MicrogrammaDMedExt" w:hAnsi="MicrogrammaDMedExt"/>
        <w:color w:val="333333"/>
        <w:spacing w:val="12"/>
        <w:sz w:val="14"/>
        <w:szCs w:val="14"/>
      </w:rPr>
      <w:fldChar w:fldCharType="end"/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  <w:r>
      <w:rPr>
        <w:rFonts w:ascii="MicrogrammaDMedExt" w:hAnsi="MicrogrammaDMedExt"/>
        <w:noProof/>
        <w:color w:val="333333"/>
        <w:spacing w:val="12"/>
        <w:sz w:val="14"/>
        <w:szCs w:val="14"/>
      </w:rPr>
      <w:drawing>
        <wp:anchor distT="0" distB="0" distL="114300" distR="114300" simplePos="0" relativeHeight="251661312" behindDoc="0" locked="0" layoutInCell="1" allowOverlap="1" wp14:anchorId="4C3B67AC" wp14:editId="4C3B67AD">
          <wp:simplePos x="0" y="0"/>
          <wp:positionH relativeFrom="column">
            <wp:posOffset>5492160</wp:posOffset>
          </wp:positionH>
          <wp:positionV relativeFrom="paragraph">
            <wp:posOffset>67318</wp:posOffset>
          </wp:positionV>
          <wp:extent cx="1089717" cy="305281"/>
          <wp:effectExtent l="0" t="0" r="0" b="0"/>
          <wp:wrapSquare wrapText="bothSides"/>
          <wp:docPr id="2" name="Imagen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9717" cy="30528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8" w14:textId="77777777" w:rsidR="001A42EB" w:rsidRDefault="005C66E1">
    <w:pPr>
      <w:pStyle w:val="Standard"/>
      <w:spacing w:line="276" w:lineRule="auto"/>
      <w:jc w:val="left"/>
    </w:pPr>
    <w:hyperlink r:id="rId2" w:history="1">
      <w:r w:rsidR="0054609E"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 w:rsidR="0054609E"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7380C" w14:textId="77777777" w:rsidR="005C66E1" w:rsidRDefault="005C66E1">
      <w:r>
        <w:rPr>
          <w:color w:val="000000"/>
        </w:rPr>
        <w:separator/>
      </w:r>
    </w:p>
  </w:footnote>
  <w:footnote w:type="continuationSeparator" w:id="0">
    <w:p w14:paraId="72C73FC3" w14:textId="77777777" w:rsidR="005C66E1" w:rsidRDefault="005C6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B67B2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noProof/>
        <w:color w:val="808080"/>
        <w:spacing w:val="20"/>
        <w:sz w:val="14"/>
        <w:szCs w:val="14"/>
      </w:rPr>
      <w:drawing>
        <wp:anchor distT="0" distB="0" distL="114300" distR="114300" simplePos="0" relativeHeight="251659264" behindDoc="0" locked="0" layoutInCell="1" allowOverlap="1" wp14:anchorId="4C3B67AA" wp14:editId="4C3B67AB">
          <wp:simplePos x="0" y="0"/>
          <wp:positionH relativeFrom="column">
            <wp:posOffset>-22320</wp:posOffset>
          </wp:positionH>
          <wp:positionV relativeFrom="paragraph">
            <wp:posOffset>-125638</wp:posOffset>
          </wp:positionV>
          <wp:extent cx="2011680" cy="636843"/>
          <wp:effectExtent l="0" t="0" r="7620" b="0"/>
          <wp:wrapSquare wrapText="bothSides"/>
          <wp:docPr id="1" name="Imagen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1680" cy="6368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C3B67B3" w14:textId="77777777" w:rsidR="001A42EB" w:rsidRDefault="0054609E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4C3B67B4" w14:textId="77777777" w:rsidR="001A42EB" w:rsidRDefault="005C66E1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37D6"/>
    <w:multiLevelType w:val="multilevel"/>
    <w:tmpl w:val="A4CC91B0"/>
    <w:styleLink w:val="WWOutlineListStyle"/>
    <w:lvl w:ilvl="0">
      <w:start w:val="1"/>
      <w:numFmt w:val="upperRoman"/>
      <w:pStyle w:val="Ttulo1"/>
      <w:lvlText w:val="%1. "/>
      <w:lvlJc w:val="left"/>
    </w:lvl>
    <w:lvl w:ilvl="1">
      <w:start w:val="1"/>
      <w:numFmt w:val="lowerLetter"/>
      <w:pStyle w:val="Ttulo2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</w:lvl>
    <w:lvl w:ilvl="3">
      <w:start w:val="1"/>
      <w:numFmt w:val="upperLetter"/>
      <w:pStyle w:val="Ttulo4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1E5718BC"/>
    <w:multiLevelType w:val="multilevel"/>
    <w:tmpl w:val="4740BE36"/>
    <w:styleLink w:val="WWNum4"/>
    <w:lvl w:ilvl="0">
      <w:start w:val="1"/>
      <w:numFmt w:val="lowerLetter"/>
      <w:lvlText w:val="%1)"/>
      <w:lvlJc w:val="left"/>
      <w:pPr>
        <w:ind w:left="383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2B12062B"/>
    <w:multiLevelType w:val="multilevel"/>
    <w:tmpl w:val="905ED0FE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4BDC0C46"/>
    <w:multiLevelType w:val="multilevel"/>
    <w:tmpl w:val="26749FBC"/>
    <w:styleLink w:val="Outline"/>
    <w:lvl w:ilvl="0">
      <w:start w:val="1"/>
      <w:numFmt w:val="upperRoman"/>
      <w:lvlText w:val="%1. "/>
      <w:lvlJc w:val="left"/>
    </w:lvl>
    <w:lvl w:ilvl="1">
      <w:start w:val="1"/>
      <w:numFmt w:val="lowerLetter"/>
      <w:lvlText w:val="(%2) "/>
      <w:lvlJc w:val="left"/>
      <w:pPr>
        <w:ind w:left="567" w:hanging="567"/>
      </w:pPr>
    </w:lvl>
    <w:lvl w:ilvl="2">
      <w:start w:val="1"/>
      <w:numFmt w:val="none"/>
      <w:lvlText w:val="%3"/>
      <w:lvlJc w:val="left"/>
      <w:pPr>
        <w:ind w:left="1134" w:firstLine="0"/>
      </w:pPr>
    </w:lvl>
    <w:lvl w:ilvl="3">
      <w:start w:val="1"/>
      <w:numFmt w:val="upperLetter"/>
      <w:lvlText w:val=" %4.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4" w15:restartNumberingAfterBreak="0">
    <w:nsid w:val="52CF1DEC"/>
    <w:multiLevelType w:val="multilevel"/>
    <w:tmpl w:val="5470C246"/>
    <w:styleLink w:val="WWNum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71"/>
    <w:rsid w:val="00010FFA"/>
    <w:rsid w:val="00067DBB"/>
    <w:rsid w:val="00146A7F"/>
    <w:rsid w:val="0017295B"/>
    <w:rsid w:val="00203E6B"/>
    <w:rsid w:val="002D10CB"/>
    <w:rsid w:val="00351B12"/>
    <w:rsid w:val="00363F7D"/>
    <w:rsid w:val="003675F8"/>
    <w:rsid w:val="003A0F2F"/>
    <w:rsid w:val="00436B6D"/>
    <w:rsid w:val="00493924"/>
    <w:rsid w:val="00533D6F"/>
    <w:rsid w:val="0054609E"/>
    <w:rsid w:val="005B1859"/>
    <w:rsid w:val="005C66E1"/>
    <w:rsid w:val="006403D8"/>
    <w:rsid w:val="006700BF"/>
    <w:rsid w:val="00692571"/>
    <w:rsid w:val="006B342D"/>
    <w:rsid w:val="006F20A6"/>
    <w:rsid w:val="00713DB2"/>
    <w:rsid w:val="007961DE"/>
    <w:rsid w:val="00797245"/>
    <w:rsid w:val="007D6EBA"/>
    <w:rsid w:val="00835A80"/>
    <w:rsid w:val="00837879"/>
    <w:rsid w:val="00837AD6"/>
    <w:rsid w:val="008454FB"/>
    <w:rsid w:val="008566EA"/>
    <w:rsid w:val="00864F9F"/>
    <w:rsid w:val="00872A0E"/>
    <w:rsid w:val="008B2DF9"/>
    <w:rsid w:val="00975786"/>
    <w:rsid w:val="009A7423"/>
    <w:rsid w:val="009E6F60"/>
    <w:rsid w:val="00A02FEC"/>
    <w:rsid w:val="00A24F73"/>
    <w:rsid w:val="00A91B34"/>
    <w:rsid w:val="00B04716"/>
    <w:rsid w:val="00B52532"/>
    <w:rsid w:val="00B525E3"/>
    <w:rsid w:val="00B73596"/>
    <w:rsid w:val="00B77D5D"/>
    <w:rsid w:val="00BB72BB"/>
    <w:rsid w:val="00C31ED0"/>
    <w:rsid w:val="00C657C4"/>
    <w:rsid w:val="00C8610F"/>
    <w:rsid w:val="00C94D1A"/>
    <w:rsid w:val="00D51678"/>
    <w:rsid w:val="00E025E0"/>
    <w:rsid w:val="00E32F3A"/>
    <w:rsid w:val="00E50BDA"/>
    <w:rsid w:val="00EC5DEC"/>
    <w:rsid w:val="00ED0327"/>
    <w:rsid w:val="00EE5EC4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67AA"/>
  <w15:docId w15:val="{E4F8DD23-AD1B-44B1-AB26-920AFC7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Ubuntu Light" w:eastAsia="Ubuntu Light" w:hAnsi="Ubuntu Light" w:cs="Ubuntu Light"/>
      <w:sz w:val="21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Verdana" w:eastAsia="Verdana" w:hAnsi="Verdana" w:cs="Mangal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  <w:pPr>
      <w:keepNext w:val="0"/>
      <w:spacing w:before="120" w:line="240" w:lineRule="auto"/>
      <w:jc w:val="left"/>
    </w:pPr>
    <w:rPr>
      <w:rFonts w:asciiTheme="minorHAnsi" w:eastAsia="Noto Sans CJK SC Regular" w:hAnsiTheme="minorHAnsi" w:cstheme="minorHAnsi"/>
      <w:b/>
      <w:bCs/>
      <w:i/>
      <w:iCs/>
      <w:sz w:val="20"/>
      <w:szCs w:val="20"/>
    </w:rPr>
  </w:style>
  <w:style w:type="paragraph" w:customStyle="1" w:styleId="ContentsHeading">
    <w:name w:val="Contents Heading"/>
    <w:basedOn w:val="Encabezado"/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  <w:rPr>
      <w:rFonts w:ascii="Ubuntu Light" w:eastAsia="Ubuntu Light" w:hAnsi="Ubuntu Light" w:cs="Ubuntu Light"/>
      <w:sz w:val="20"/>
    </w:r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rrafodelista">
    <w:name w:val="List Paragraph"/>
    <w:basedOn w:val="Standard"/>
    <w:pPr>
      <w:ind w:left="720"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rPr>
      <w:rFonts w:ascii="DejaVu Sans Mono" w:eastAsia="DejaVu Sans Mono" w:hAnsi="DejaVu Sans Mono" w:cs="DejaVu Sans Mono"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styleId="nfasis">
    <w:name w:val="Emphasis"/>
    <w:rPr>
      <w:i/>
      <w:iCs/>
    </w:rPr>
  </w:style>
  <w:style w:type="numbering" w:customStyle="1" w:styleId="Outline">
    <w:name w:val="Outline"/>
    <w:basedOn w:val="Sinlista"/>
    <w:pPr>
      <w:numPr>
        <w:numId w:val="2"/>
      </w:numPr>
    </w:pPr>
  </w:style>
  <w:style w:type="numbering" w:customStyle="1" w:styleId="WW8Num1">
    <w:name w:val="WW8Num1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  <w:style w:type="numbering" w:customStyle="1" w:styleId="WWNum5">
    <w:name w:val="WWNum5"/>
    <w:basedOn w:val="Sinlista"/>
    <w:pPr>
      <w:numPr>
        <w:numId w:val="5"/>
      </w:numPr>
    </w:pPr>
  </w:style>
  <w:style w:type="paragraph" w:styleId="ndice1">
    <w:name w:val="index 1"/>
    <w:basedOn w:val="Normal"/>
    <w:next w:val="Normal"/>
    <w:autoRedefine/>
    <w:uiPriority w:val="99"/>
    <w:unhideWhenUsed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LineNumbers w:val="0"/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Factor%20Evoluci&#243;n%20SA%20de%20CV\CodigoIoT\Formatos\FEVO-Hoja%20Membretada%202017.ot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FEVO-Hoja Membretada 2017.ott</Template>
  <TotalTime>69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Programación de Contenidos</vt:lpstr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cp:lastModifiedBy>Cruz Miguel Edson Eduardo</cp:lastModifiedBy>
  <cp:revision>6</cp:revision>
  <dcterms:created xsi:type="dcterms:W3CDTF">2021-08-10T16:54:00Z</dcterms:created>
  <dcterms:modified xsi:type="dcterms:W3CDTF">2022-03-25T22:34:00Z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